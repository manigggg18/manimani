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BE5F" w14:textId="7CF81B87" w:rsidR="00083C1A" w:rsidRDefault="00083C1A" w:rsidP="00083C1A">
      <w:pPr>
        <w:pStyle w:val="Body"/>
      </w:pPr>
      <w:r>
        <w:t>This is an</w:t>
      </w:r>
      <w:r w:rsidR="006553BD">
        <w:t xml:space="preserve"> assignment from</w:t>
      </w:r>
      <w:r>
        <w:t xml:space="preserve"> </w:t>
      </w:r>
      <w:r w:rsidR="006553BD">
        <w:t>“</w:t>
      </w:r>
      <w:r>
        <w:t>Intro to Engineering Design</w:t>
      </w:r>
      <w:r w:rsidR="006553BD">
        <w:t xml:space="preserve">” </w:t>
      </w:r>
      <w:r>
        <w:t xml:space="preserve">that I thought I should share. </w:t>
      </w:r>
      <w:r w:rsidR="006553BD">
        <w:t>Please don’t plagiarize.</w:t>
      </w:r>
    </w:p>
    <w:p w14:paraId="79A6659E" w14:textId="77777777" w:rsidR="00083C1A" w:rsidRPr="00083C1A" w:rsidRDefault="00083C1A" w:rsidP="00083C1A">
      <w:pPr>
        <w:pStyle w:val="Body"/>
      </w:pPr>
    </w:p>
    <w:tbl>
      <w:tblPr>
        <w:tblW w:w="9207" w:type="dxa"/>
        <w:tblBorders>
          <w:bottom w:val="single" w:sz="2" w:space="0" w:color="7B7C7D"/>
          <w:insideH w:val="single" w:sz="2" w:space="0" w:color="7B7C7D"/>
          <w:insideV w:val="single" w:sz="2" w:space="0" w:color="7B7C7D"/>
        </w:tblBorders>
        <w:tblLook w:val="04A0" w:firstRow="1" w:lastRow="0" w:firstColumn="1" w:lastColumn="0" w:noHBand="0" w:noVBand="1"/>
      </w:tblPr>
      <w:tblGrid>
        <w:gridCol w:w="1260"/>
        <w:gridCol w:w="7947"/>
      </w:tblGrid>
      <w:tr w:rsidR="0070759E" w:rsidRPr="00C47E41" w14:paraId="0FB13A64" w14:textId="77777777" w:rsidTr="4A056923">
        <w:trPr>
          <w:cantSplit/>
          <w:trHeight w:val="405"/>
        </w:trPr>
        <w:tc>
          <w:tcPr>
            <w:tcW w:w="1260" w:type="dxa"/>
            <w:tcBorders>
              <w:top w:val="single" w:sz="18" w:space="0" w:color="007C8A"/>
              <w:bottom w:val="single" w:sz="2" w:space="0" w:color="007C8A"/>
            </w:tcBorders>
          </w:tcPr>
          <w:p w14:paraId="70047535" w14:textId="18D40DB5" w:rsidR="0070759E" w:rsidRDefault="00083C1A" w:rsidP="00D24839">
            <w:pPr>
              <w:pStyle w:val="TableTextSmall"/>
            </w:pPr>
            <w:r>
              <w:t>Category</w:t>
            </w:r>
          </w:p>
          <w:p w14:paraId="761169D6" w14:textId="77777777" w:rsidR="0070759E" w:rsidRDefault="0070759E" w:rsidP="00D24839">
            <w:pPr>
              <w:pStyle w:val="SmallLineSpacewoText"/>
            </w:pPr>
          </w:p>
        </w:tc>
        <w:tc>
          <w:tcPr>
            <w:tcW w:w="7947" w:type="dxa"/>
            <w:tcBorders>
              <w:top w:val="single" w:sz="18" w:space="0" w:color="007C8A"/>
              <w:bottom w:val="single" w:sz="2" w:space="0" w:color="007C8A"/>
            </w:tcBorders>
          </w:tcPr>
          <w:p w14:paraId="1516330D" w14:textId="6692E320" w:rsidR="0070759E" w:rsidRDefault="00083C1A" w:rsidP="00D24839">
            <w:pPr>
              <w:pStyle w:val="TableTextSmall"/>
            </w:pPr>
            <w:r>
              <w:t>Explanation</w:t>
            </w:r>
          </w:p>
        </w:tc>
      </w:tr>
      <w:tr w:rsidR="00083C1A" w:rsidRPr="00C47E41" w14:paraId="67FC2694" w14:textId="77777777" w:rsidTr="4A056923">
        <w:trPr>
          <w:cantSplit/>
          <w:trHeight w:val="405"/>
        </w:trPr>
        <w:tc>
          <w:tcPr>
            <w:tcW w:w="1260" w:type="dxa"/>
            <w:tcBorders>
              <w:top w:val="single" w:sz="18" w:space="0" w:color="007C8A"/>
              <w:bottom w:val="single" w:sz="2" w:space="0" w:color="007C8A"/>
            </w:tcBorders>
          </w:tcPr>
          <w:p w14:paraId="6A85E9A5" w14:textId="735829CF" w:rsidR="00083C1A" w:rsidRDefault="00083C1A" w:rsidP="00D24839">
            <w:pPr>
              <w:pStyle w:val="TableTextSmall"/>
            </w:pPr>
            <w:r>
              <w:t>Client</w:t>
            </w:r>
          </w:p>
        </w:tc>
        <w:tc>
          <w:tcPr>
            <w:tcW w:w="7947" w:type="dxa"/>
            <w:tcBorders>
              <w:top w:val="single" w:sz="18" w:space="0" w:color="007C8A"/>
              <w:bottom w:val="single" w:sz="2" w:space="0" w:color="007C8A"/>
            </w:tcBorders>
          </w:tcPr>
          <w:p w14:paraId="2E615B66" w14:textId="246C0C6F" w:rsidR="00083C1A" w:rsidRDefault="00083C1A" w:rsidP="00D24839">
            <w:pPr>
              <w:pStyle w:val="TableTextSmall"/>
            </w:pPr>
            <w:r>
              <w:t>Entertainment/Toy manufacturing Companies (Main option: Hasbro)</w:t>
            </w:r>
          </w:p>
        </w:tc>
      </w:tr>
      <w:tr w:rsidR="0070759E" w:rsidRPr="00C47E41" w14:paraId="4F9DCB47" w14:textId="77777777" w:rsidTr="4A056923">
        <w:trPr>
          <w:trHeight w:val="652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1D19B871" w14:textId="77777777" w:rsidR="0070759E" w:rsidRDefault="0070759E" w:rsidP="00D24839">
            <w:pPr>
              <w:pStyle w:val="TableTextSmall"/>
            </w:pPr>
            <w:r>
              <w:t>Target Consumer</w:t>
            </w:r>
          </w:p>
          <w:p w14:paraId="7EC57DAC" w14:textId="77777777" w:rsidR="0070759E" w:rsidRDefault="0070759E" w:rsidP="00D24839">
            <w:pPr>
              <w:pStyle w:val="SmallLineSpacewoText"/>
            </w:pP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9731948" w14:textId="707577E1" w:rsidR="0070759E" w:rsidRDefault="00E55FEC" w:rsidP="00D24839">
            <w:pPr>
              <w:pStyle w:val="TableTextSmall"/>
            </w:pPr>
            <w:r>
              <w:t xml:space="preserve">High school </w:t>
            </w:r>
            <w:r w:rsidR="00BE6F95">
              <w:t>students</w:t>
            </w:r>
            <w:r>
              <w:t xml:space="preserve"> of</w:t>
            </w:r>
            <w:r w:rsidR="00D60334">
              <w:t xml:space="preserve"> all ages</w:t>
            </w:r>
            <w:r>
              <w:t xml:space="preserve"> living with their parents/guardians</w:t>
            </w:r>
          </w:p>
        </w:tc>
      </w:tr>
      <w:tr w:rsidR="0070759E" w:rsidRPr="00C47E41" w14:paraId="1DF8EC19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738C40D3" w14:textId="77777777" w:rsidR="0070759E" w:rsidRDefault="0070759E" w:rsidP="00D24839">
            <w:pPr>
              <w:pStyle w:val="TableTextSmall"/>
            </w:pPr>
            <w:r>
              <w:t>Designer(s)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669FDD47" w14:textId="59FF2216" w:rsidR="0070759E" w:rsidRDefault="00E55FEC" w:rsidP="00D24839">
            <w:pPr>
              <w:pStyle w:val="TableTextSmall"/>
            </w:pPr>
            <w:r>
              <w:t>Mani Taleban</w:t>
            </w:r>
          </w:p>
        </w:tc>
      </w:tr>
      <w:tr w:rsidR="0070759E" w:rsidRPr="00C47E41" w14:paraId="48A7E818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718645DC" w14:textId="77777777" w:rsidR="0070759E" w:rsidRDefault="0070759E" w:rsidP="00D24839">
            <w:pPr>
              <w:pStyle w:val="TableTextSmall"/>
            </w:pPr>
            <w:r>
              <w:t>Problem Statement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7C12B52" w14:textId="702B3E69" w:rsidR="005677CD" w:rsidRPr="003F2F32" w:rsidRDefault="00D60334" w:rsidP="005677CD">
            <w:pPr>
              <w:pStyle w:val="TableTextSmall"/>
              <w:rPr>
                <w:szCs w:val="20"/>
              </w:rPr>
            </w:pPr>
            <w:r>
              <w:rPr>
                <w:szCs w:val="20"/>
              </w:rPr>
              <w:t xml:space="preserve">A high school student can only use their phone </w:t>
            </w:r>
            <w:r w:rsidR="002E3ECA">
              <w:rPr>
                <w:szCs w:val="20"/>
              </w:rPr>
              <w:t>and</w:t>
            </w:r>
            <w:r>
              <w:rPr>
                <w:szCs w:val="20"/>
              </w:rPr>
              <w:t xml:space="preserve"> compu</w:t>
            </w:r>
            <w:r w:rsidR="0037141F">
              <w:rPr>
                <w:szCs w:val="20"/>
              </w:rPr>
              <w:t>t</w:t>
            </w:r>
            <w:r>
              <w:rPr>
                <w:szCs w:val="20"/>
              </w:rPr>
              <w:t>er device for education</w:t>
            </w:r>
            <w:r w:rsidR="002E3ECA">
              <w:rPr>
                <w:szCs w:val="20"/>
              </w:rPr>
              <w:t xml:space="preserve"> </w:t>
            </w:r>
            <w:r>
              <w:rPr>
                <w:szCs w:val="20"/>
              </w:rPr>
              <w:t>and school assignments. The student’s parents have forbidden them from access</w:t>
            </w:r>
            <w:r w:rsidR="002E3ECA">
              <w:rPr>
                <w:szCs w:val="20"/>
              </w:rPr>
              <w:t xml:space="preserve">ing their phone and computer device for entertainment purposes. The student needs approximately 10 minutes between assignments to do </w:t>
            </w:r>
            <w:r w:rsidR="0037141F">
              <w:rPr>
                <w:szCs w:val="20"/>
              </w:rPr>
              <w:t>an</w:t>
            </w:r>
            <w:r w:rsidR="002E3ECA">
              <w:rPr>
                <w:szCs w:val="20"/>
              </w:rPr>
              <w:t xml:space="preserve"> entertaining </w:t>
            </w:r>
            <w:r w:rsidR="0037141F">
              <w:rPr>
                <w:szCs w:val="20"/>
              </w:rPr>
              <w:t xml:space="preserve">activity </w:t>
            </w:r>
            <w:r w:rsidR="002E3ECA">
              <w:rPr>
                <w:szCs w:val="20"/>
              </w:rPr>
              <w:t xml:space="preserve">in order to become fully operational again and avoid severe boredom. </w:t>
            </w:r>
            <w:r w:rsidR="0037141F">
              <w:rPr>
                <w:szCs w:val="20"/>
              </w:rPr>
              <w:t xml:space="preserve">The student always experiences boredom during the </w:t>
            </w:r>
            <w:r w:rsidR="00EB6466">
              <w:rPr>
                <w:szCs w:val="20"/>
              </w:rPr>
              <w:t>10-minute</w:t>
            </w:r>
            <w:r w:rsidR="0037141F">
              <w:rPr>
                <w:szCs w:val="20"/>
              </w:rPr>
              <w:t xml:space="preserve"> breaks between assignments. The student finds it necessary to find a solution, because they cannot continue operating correctly without having some source of entertainment and refreshment. </w:t>
            </w:r>
          </w:p>
        </w:tc>
      </w:tr>
      <w:tr w:rsidR="0070759E" w:rsidRPr="00C47E41" w14:paraId="2787E02C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6C7FAB92" w14:textId="77777777" w:rsidR="0070759E" w:rsidRDefault="0070759E" w:rsidP="00D24839">
            <w:pPr>
              <w:pStyle w:val="TableTextSmall"/>
            </w:pPr>
            <w:r>
              <w:t>Design Statement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78E5EB7C" w14:textId="3BBFC9D7" w:rsidR="005677CD" w:rsidRDefault="00965088" w:rsidP="00D24839">
            <w:pPr>
              <w:pStyle w:val="TableTextSmall"/>
            </w:pPr>
            <w:r>
              <w:t>Create an entertaining, refreshing, and engaging activity/game</w:t>
            </w:r>
          </w:p>
        </w:tc>
      </w:tr>
      <w:tr w:rsidR="0070759E" w:rsidRPr="00C47E41" w14:paraId="54835042" w14:textId="77777777" w:rsidTr="4A056923">
        <w:trPr>
          <w:trHeight w:val="539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22AFAFA9" w14:textId="77777777" w:rsidR="0070759E" w:rsidRDefault="0070759E" w:rsidP="00D24839">
            <w:pPr>
              <w:pStyle w:val="TableTextSmall"/>
            </w:pPr>
            <w:r>
              <w:t>Criteria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0CA07ECB" w14:textId="1782087E" w:rsidR="005677CD" w:rsidRDefault="005677CD" w:rsidP="00FE06F3">
            <w:pPr>
              <w:pStyle w:val="TableTextSmall"/>
              <w:numPr>
                <w:ilvl w:val="0"/>
                <w:numId w:val="15"/>
              </w:numPr>
            </w:pPr>
            <w:bookmarkStart w:id="0" w:name="_Hlk1589257"/>
            <w:r>
              <w:t xml:space="preserve"> </w:t>
            </w:r>
            <w:r w:rsidR="00965088">
              <w:t xml:space="preserve">Should </w:t>
            </w:r>
            <w:r w:rsidR="00A246F2">
              <w:t>be playable for</w:t>
            </w:r>
            <w:r w:rsidR="00965088">
              <w:t xml:space="preserve"> approximately 10 minutes</w:t>
            </w:r>
          </w:p>
          <w:p w14:paraId="49717B2A" w14:textId="46F7FB09" w:rsidR="005677CD" w:rsidRDefault="005677CD" w:rsidP="009A7F52">
            <w:pPr>
              <w:pStyle w:val="TableTextSmall"/>
              <w:numPr>
                <w:ilvl w:val="0"/>
                <w:numId w:val="15"/>
              </w:numPr>
            </w:pPr>
            <w:r>
              <w:t xml:space="preserve"> </w:t>
            </w:r>
            <w:r w:rsidR="00A81235">
              <w:t xml:space="preserve">Should have a scoring system </w:t>
            </w:r>
          </w:p>
          <w:p w14:paraId="380FBD3C" w14:textId="77777777" w:rsidR="00FE06F3" w:rsidRDefault="00FE06F3" w:rsidP="00FE06F3">
            <w:pPr>
              <w:pStyle w:val="TableTextSmall"/>
              <w:numPr>
                <w:ilvl w:val="0"/>
                <w:numId w:val="15"/>
              </w:numPr>
            </w:pPr>
            <w:r>
              <w:t xml:space="preserve"> </w:t>
            </w:r>
            <w:bookmarkEnd w:id="0"/>
            <w:r w:rsidR="00A81235">
              <w:t xml:space="preserve">Should be both single-player and multi-player </w:t>
            </w:r>
          </w:p>
          <w:p w14:paraId="1DC97467" w14:textId="668D1097" w:rsidR="00BE6F95" w:rsidRDefault="00BE6F95" w:rsidP="00FE06F3">
            <w:pPr>
              <w:pStyle w:val="TableTextSmall"/>
              <w:numPr>
                <w:ilvl w:val="0"/>
                <w:numId w:val="15"/>
              </w:numPr>
            </w:pPr>
            <w:r>
              <w:t xml:space="preserve">Should increase the level of dopamine </w:t>
            </w:r>
          </w:p>
        </w:tc>
      </w:tr>
      <w:tr w:rsidR="0070759E" w:rsidRPr="00C47E41" w14:paraId="73D098A7" w14:textId="77777777" w:rsidTr="4A056923">
        <w:trPr>
          <w:trHeight w:val="2065"/>
        </w:trPr>
        <w:tc>
          <w:tcPr>
            <w:tcW w:w="1260" w:type="dxa"/>
            <w:tcBorders>
              <w:top w:val="single" w:sz="2" w:space="0" w:color="007C8A"/>
              <w:bottom w:val="single" w:sz="2" w:space="0" w:color="007C8A"/>
            </w:tcBorders>
          </w:tcPr>
          <w:p w14:paraId="4CAAE0B2" w14:textId="77777777" w:rsidR="0070759E" w:rsidRDefault="0070759E" w:rsidP="00D24839">
            <w:pPr>
              <w:pStyle w:val="TableTextSmall"/>
            </w:pPr>
            <w:r>
              <w:t>Constraints</w:t>
            </w:r>
          </w:p>
        </w:tc>
        <w:tc>
          <w:tcPr>
            <w:tcW w:w="7947" w:type="dxa"/>
            <w:tcBorders>
              <w:top w:val="single" w:sz="2" w:space="0" w:color="007C8A"/>
              <w:bottom w:val="single" w:sz="2" w:space="0" w:color="007C8A"/>
            </w:tcBorders>
          </w:tcPr>
          <w:p w14:paraId="1E037AE1" w14:textId="46D5FEAF" w:rsidR="005677CD" w:rsidRDefault="00965088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only use common office supplies </w:t>
            </w:r>
          </w:p>
          <w:p w14:paraId="068DD14C" w14:textId="7F4E0997" w:rsidR="005677CD" w:rsidRDefault="00965088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cost no money </w:t>
            </w:r>
          </w:p>
          <w:p w14:paraId="09A315FF" w14:textId="78C86325" w:rsidR="005677CD" w:rsidRDefault="00A246F2" w:rsidP="005677CD">
            <w:pPr>
              <w:pStyle w:val="TableTextSmall"/>
              <w:numPr>
                <w:ilvl w:val="0"/>
                <w:numId w:val="14"/>
              </w:numPr>
            </w:pPr>
            <w:r>
              <w:t xml:space="preserve">Should fit in an office-sized room environment </w:t>
            </w:r>
            <w:r w:rsidR="005677CD">
              <w:t xml:space="preserve"> </w:t>
            </w:r>
          </w:p>
          <w:p w14:paraId="3AEB66B9" w14:textId="6B9F287B" w:rsidR="00D264DB" w:rsidRDefault="00A246F2" w:rsidP="005677CD">
            <w:pPr>
              <w:pStyle w:val="TableTextSmall"/>
              <w:numPr>
                <w:ilvl w:val="0"/>
                <w:numId w:val="14"/>
              </w:numPr>
            </w:pPr>
            <w:r>
              <w:t>Creating the activity/game should take no longer than 5 minutes</w:t>
            </w:r>
          </w:p>
        </w:tc>
      </w:tr>
    </w:tbl>
    <w:p w14:paraId="247D2985" w14:textId="77777777" w:rsidR="005C560A" w:rsidRPr="00843CAD" w:rsidRDefault="005C560A" w:rsidP="00DB22A0">
      <w:pPr>
        <w:pStyle w:val="Note"/>
      </w:pPr>
    </w:p>
    <w:sectPr w:rsidR="005C560A" w:rsidRPr="00843CAD" w:rsidSect="0059139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6A75" w14:textId="77777777" w:rsidR="00484D1F" w:rsidRDefault="00484D1F" w:rsidP="00B47A72">
      <w:pPr>
        <w:spacing w:before="0" w:after="0" w:line="240" w:lineRule="auto"/>
      </w:pPr>
      <w:r>
        <w:separator/>
      </w:r>
    </w:p>
  </w:endnote>
  <w:endnote w:type="continuationSeparator" w:id="0">
    <w:p w14:paraId="03E70230" w14:textId="77777777" w:rsidR="00484D1F" w:rsidRDefault="00484D1F" w:rsidP="00B47A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A96F" w14:textId="77777777" w:rsidR="00CE5742" w:rsidRPr="00CE5742" w:rsidRDefault="00CE5742" w:rsidP="00CE5742">
    <w:pPr>
      <w:pStyle w:val="Footer"/>
    </w:pPr>
    <w:r w:rsidRPr="00CE5742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BED62B0" wp14:editId="5CEFE60F">
              <wp:simplePos x="0" y="0"/>
              <wp:positionH relativeFrom="margin">
                <wp:posOffset>-914400</wp:posOffset>
              </wp:positionH>
              <wp:positionV relativeFrom="page">
                <wp:posOffset>9238615</wp:posOffset>
              </wp:positionV>
              <wp:extent cx="7772400" cy="411480"/>
              <wp:effectExtent l="0" t="0" r="0" b="762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11480"/>
                      </a:xfrm>
                      <a:prstGeom prst="rect">
                        <a:avLst/>
                      </a:prstGeom>
                      <a:solidFill>
                        <a:srgbClr val="007C8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4" style="position:absolute;margin-left:-1in;margin-top:727.45pt;width:612pt;height:32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#007c8a" stroked="f" strokeweight="1pt" w14:anchorId="14A6D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">
              <w10:wrap anchorx="margin" anchory="page"/>
            </v:rect>
          </w:pict>
        </mc:Fallback>
      </mc:AlternateContent>
    </w:r>
    <w:r>
      <w:t xml:space="preserve">Page </w:t>
    </w:r>
    <w:r w:rsidRPr="00281D6F">
      <w:fldChar w:fldCharType="begin"/>
    </w:r>
    <w:r w:rsidRPr="00281D6F">
      <w:instrText xml:space="preserve"> PAGE   \* MERGEFORMAT </w:instrText>
    </w:r>
    <w:r w:rsidRPr="00281D6F">
      <w:fldChar w:fldCharType="separate"/>
    </w:r>
    <w:r w:rsidR="00326CC8">
      <w:rPr>
        <w:noProof/>
      </w:rPr>
      <w:t>4</w:t>
    </w:r>
    <w:r w:rsidRPr="00281D6F">
      <w:fldChar w:fldCharType="end"/>
    </w:r>
  </w:p>
  <w:p w14:paraId="0672D208" w14:textId="77777777" w:rsidR="0081296F" w:rsidRPr="00CE5742" w:rsidRDefault="00CE5742" w:rsidP="00CE5742">
    <w:pPr>
      <w:pStyle w:val="Footer"/>
    </w:pPr>
    <w:r>
      <w:t>© 201</w:t>
    </w:r>
    <w:r w:rsidR="00637156">
      <w:t>9</w:t>
    </w:r>
    <w:r w:rsidRPr="00281D6F">
      <w:t xml:space="preserve"> Project Lead The Way</w:t>
    </w:r>
    <w:r>
      <w:t>, Inc.</w:t>
    </w:r>
  </w:p>
  <w:p w14:paraId="7DF0340D" w14:textId="77777777" w:rsidR="00CE5742" w:rsidRPr="00CE5742" w:rsidRDefault="00CE5742" w:rsidP="00CE5742">
    <w:pPr>
      <w:pStyle w:val="SmallLineSpacewoTex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04CE" w14:textId="13AE49A8" w:rsidR="008C429F" w:rsidRDefault="008C429F" w:rsidP="00083C1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2333" w14:textId="77777777" w:rsidR="00484D1F" w:rsidRDefault="00484D1F" w:rsidP="00B47A72">
      <w:pPr>
        <w:spacing w:before="0" w:after="0" w:line="240" w:lineRule="auto"/>
      </w:pPr>
      <w:r>
        <w:separator/>
      </w:r>
    </w:p>
  </w:footnote>
  <w:footnote w:type="continuationSeparator" w:id="0">
    <w:p w14:paraId="6AF03347" w14:textId="77777777" w:rsidR="00484D1F" w:rsidRDefault="00484D1F" w:rsidP="00B47A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5AE1" w14:textId="77777777" w:rsidR="00E9463B" w:rsidRPr="00E9463B" w:rsidRDefault="0081296F" w:rsidP="009D70E0">
    <w:pPr>
      <w:pStyle w:val="Header"/>
    </w:pPr>
    <w:r w:rsidRPr="00591397">
      <w:rPr>
        <w:noProof/>
      </w:rPr>
      <w:drawing>
        <wp:anchor distT="0" distB="0" distL="114300" distR="114300" simplePos="0" relativeHeight="251655168" behindDoc="0" locked="0" layoutInCell="1" allowOverlap="1" wp14:anchorId="51224A98" wp14:editId="2B948635">
          <wp:simplePos x="0" y="0"/>
          <wp:positionH relativeFrom="column">
            <wp:posOffset>-381000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LTW_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70E0">
      <w:t>He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4EA5" w14:textId="31C96D6F" w:rsidR="00591397" w:rsidRPr="00591397" w:rsidRDefault="00591397" w:rsidP="00083C1A">
    <w:pPr>
      <w:pStyle w:val="Subtit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6A5"/>
    <w:multiLevelType w:val="hybridMultilevel"/>
    <w:tmpl w:val="373C781E"/>
    <w:lvl w:ilvl="0" w:tplc="743202DE">
      <w:start w:val="1"/>
      <w:numFmt w:val="decimal"/>
      <w:pStyle w:val="TableListSmall"/>
      <w:lvlText w:val="%1."/>
      <w:lvlJc w:val="left"/>
      <w:pPr>
        <w:ind w:left="259" w:hanging="1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EF7"/>
    <w:multiLevelType w:val="multilevel"/>
    <w:tmpl w:val="97A053E4"/>
    <w:lvl w:ilvl="0">
      <w:start w:val="1"/>
      <w:numFmt w:val="bullet"/>
      <w:pStyle w:val="TableBullet1"/>
      <w:lvlText w:val="•"/>
      <w:lvlJc w:val="left"/>
      <w:pPr>
        <w:tabs>
          <w:tab w:val="num" w:pos="518"/>
        </w:tabs>
        <w:ind w:left="518" w:hanging="273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273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88"/>
        </w:tabs>
        <w:ind w:left="2188" w:hanging="273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023"/>
        </w:tabs>
        <w:ind w:left="3023" w:hanging="273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858"/>
        </w:tabs>
        <w:ind w:left="3858" w:hanging="273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93"/>
        </w:tabs>
        <w:ind w:left="4693" w:hanging="273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528"/>
        </w:tabs>
        <w:ind w:left="5528" w:hanging="273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363"/>
        </w:tabs>
        <w:ind w:left="6363" w:hanging="273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198"/>
        </w:tabs>
        <w:ind w:left="7198" w:hanging="273"/>
      </w:pPr>
      <w:rPr>
        <w:rFonts w:ascii="Symbol" w:hAnsi="Symbol" w:hint="default"/>
        <w:sz w:val="20"/>
      </w:rPr>
    </w:lvl>
  </w:abstractNum>
  <w:abstractNum w:abstractNumId="2" w15:restartNumberingAfterBreak="0">
    <w:nsid w:val="1FDE4F05"/>
    <w:multiLevelType w:val="hybridMultilevel"/>
    <w:tmpl w:val="33828F0E"/>
    <w:lvl w:ilvl="0" w:tplc="7A768946">
      <w:start w:val="1"/>
      <w:numFmt w:val="lowerLetter"/>
      <w:pStyle w:val="List-NumberSub"/>
      <w:lvlText w:val="%1."/>
      <w:lvlJc w:val="right"/>
      <w:pPr>
        <w:ind w:left="1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6" w:hanging="360"/>
      </w:pPr>
    </w:lvl>
    <w:lvl w:ilvl="2" w:tplc="0409001B" w:tentative="1">
      <w:start w:val="1"/>
      <w:numFmt w:val="lowerRoman"/>
      <w:lvlText w:val="%3."/>
      <w:lvlJc w:val="right"/>
      <w:pPr>
        <w:ind w:left="3056" w:hanging="180"/>
      </w:pPr>
    </w:lvl>
    <w:lvl w:ilvl="3" w:tplc="0409000F" w:tentative="1">
      <w:start w:val="1"/>
      <w:numFmt w:val="decimal"/>
      <w:lvlText w:val="%4."/>
      <w:lvlJc w:val="left"/>
      <w:pPr>
        <w:ind w:left="3776" w:hanging="360"/>
      </w:pPr>
    </w:lvl>
    <w:lvl w:ilvl="4" w:tplc="04090019" w:tentative="1">
      <w:start w:val="1"/>
      <w:numFmt w:val="lowerLetter"/>
      <w:lvlText w:val="%5."/>
      <w:lvlJc w:val="left"/>
      <w:pPr>
        <w:ind w:left="4496" w:hanging="360"/>
      </w:pPr>
    </w:lvl>
    <w:lvl w:ilvl="5" w:tplc="0409001B" w:tentative="1">
      <w:start w:val="1"/>
      <w:numFmt w:val="lowerRoman"/>
      <w:lvlText w:val="%6."/>
      <w:lvlJc w:val="right"/>
      <w:pPr>
        <w:ind w:left="5216" w:hanging="180"/>
      </w:pPr>
    </w:lvl>
    <w:lvl w:ilvl="6" w:tplc="0409000F" w:tentative="1">
      <w:start w:val="1"/>
      <w:numFmt w:val="decimal"/>
      <w:lvlText w:val="%7."/>
      <w:lvlJc w:val="left"/>
      <w:pPr>
        <w:ind w:left="5936" w:hanging="360"/>
      </w:pPr>
    </w:lvl>
    <w:lvl w:ilvl="7" w:tplc="04090019" w:tentative="1">
      <w:start w:val="1"/>
      <w:numFmt w:val="lowerLetter"/>
      <w:lvlText w:val="%8."/>
      <w:lvlJc w:val="left"/>
      <w:pPr>
        <w:ind w:left="6656" w:hanging="360"/>
      </w:pPr>
    </w:lvl>
    <w:lvl w:ilvl="8" w:tplc="040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3" w15:restartNumberingAfterBreak="0">
    <w:nsid w:val="23536CC6"/>
    <w:multiLevelType w:val="hybridMultilevel"/>
    <w:tmpl w:val="ACC0D62A"/>
    <w:lvl w:ilvl="0" w:tplc="FDD0C088">
      <w:start w:val="1"/>
      <w:numFmt w:val="bullet"/>
      <w:pStyle w:val="List-Bullet1"/>
      <w:lvlText w:val=""/>
      <w:lvlJc w:val="left"/>
      <w:pPr>
        <w:ind w:left="634" w:hanging="27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517"/>
    <w:multiLevelType w:val="hybridMultilevel"/>
    <w:tmpl w:val="14A2EC98"/>
    <w:lvl w:ilvl="0" w:tplc="0DD894A6">
      <w:start w:val="1"/>
      <w:numFmt w:val="lowerRoman"/>
      <w:pStyle w:val="List-NumberSub2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312E47"/>
    <w:multiLevelType w:val="hybridMultilevel"/>
    <w:tmpl w:val="D340DAF6"/>
    <w:lvl w:ilvl="0" w:tplc="A540FEC0">
      <w:start w:val="1"/>
      <w:numFmt w:val="bullet"/>
      <w:pStyle w:val="TableBullet3"/>
      <w:lvlText w:val="•"/>
      <w:lvlJc w:val="left"/>
      <w:pPr>
        <w:ind w:left="1541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32982FEC"/>
    <w:multiLevelType w:val="hybridMultilevel"/>
    <w:tmpl w:val="02A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62865"/>
    <w:multiLevelType w:val="hybridMultilevel"/>
    <w:tmpl w:val="B53AE064"/>
    <w:lvl w:ilvl="0" w:tplc="73E46814">
      <w:start w:val="1"/>
      <w:numFmt w:val="bullet"/>
      <w:pStyle w:val="TableBullet1Small"/>
      <w:lvlText w:val="•"/>
      <w:lvlJc w:val="left"/>
      <w:pPr>
        <w:tabs>
          <w:tab w:val="num" w:pos="259"/>
        </w:tabs>
        <w:ind w:left="259" w:hanging="187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7E6"/>
    <w:multiLevelType w:val="hybridMultilevel"/>
    <w:tmpl w:val="FF889B46"/>
    <w:lvl w:ilvl="0" w:tplc="E2A0B494">
      <w:start w:val="1"/>
      <w:numFmt w:val="bullet"/>
      <w:pStyle w:val="List-Bullet2"/>
      <w:lvlText w:val=""/>
      <w:lvlJc w:val="left"/>
      <w:pPr>
        <w:ind w:left="116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9" w15:restartNumberingAfterBreak="0">
    <w:nsid w:val="35EE2317"/>
    <w:multiLevelType w:val="hybridMultilevel"/>
    <w:tmpl w:val="81343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101D7"/>
    <w:multiLevelType w:val="hybridMultilevel"/>
    <w:tmpl w:val="72048AE0"/>
    <w:lvl w:ilvl="0" w:tplc="45F09654">
      <w:start w:val="1"/>
      <w:numFmt w:val="bullet"/>
      <w:pStyle w:val="TableBullet2Small"/>
      <w:lvlText w:val="•"/>
      <w:lvlJc w:val="left"/>
      <w:pPr>
        <w:ind w:left="806" w:hanging="187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424C0FE9"/>
    <w:multiLevelType w:val="hybridMultilevel"/>
    <w:tmpl w:val="72103CEE"/>
    <w:lvl w:ilvl="0" w:tplc="5BCC3354">
      <w:start w:val="1"/>
      <w:numFmt w:val="decimal"/>
      <w:pStyle w:val="TableList"/>
      <w:lvlText w:val="%1."/>
      <w:lvlJc w:val="right"/>
      <w:pPr>
        <w:ind w:left="504" w:hanging="14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66282"/>
    <w:multiLevelType w:val="hybridMultilevel"/>
    <w:tmpl w:val="7FB257F0"/>
    <w:lvl w:ilvl="0" w:tplc="CB6EC058">
      <w:start w:val="1"/>
      <w:numFmt w:val="decimal"/>
      <w:pStyle w:val="TableHead-Question"/>
      <w:lvlText w:val="%1."/>
      <w:lvlJc w:val="left"/>
      <w:pPr>
        <w:ind w:left="288" w:hanging="288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B48D8"/>
    <w:multiLevelType w:val="hybridMultilevel"/>
    <w:tmpl w:val="1CEA8712"/>
    <w:lvl w:ilvl="0" w:tplc="53461768">
      <w:start w:val="1"/>
      <w:numFmt w:val="bullet"/>
      <w:pStyle w:val="TableBullet2"/>
      <w:lvlText w:val="•"/>
      <w:lvlJc w:val="left"/>
      <w:pPr>
        <w:tabs>
          <w:tab w:val="num" w:pos="1051"/>
        </w:tabs>
        <w:ind w:left="1051" w:hanging="273"/>
      </w:pPr>
      <w:rPr>
        <w:rFonts w:ascii="Arial"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CC7FE6"/>
    <w:multiLevelType w:val="hybridMultilevel"/>
    <w:tmpl w:val="F42E26B0"/>
    <w:lvl w:ilvl="0" w:tplc="9988923C">
      <w:start w:val="1"/>
      <w:numFmt w:val="decimal"/>
      <w:pStyle w:val="List-Number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szCs w:val="24"/>
        <w:vertAlign w:val="baseline"/>
      </w:rPr>
    </w:lvl>
    <w:lvl w:ilvl="1" w:tplc="4B462FFA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02597">
    <w:abstractNumId w:val="3"/>
  </w:num>
  <w:num w:numId="2" w16cid:durableId="797647317">
    <w:abstractNumId w:val="14"/>
  </w:num>
  <w:num w:numId="3" w16cid:durableId="1813212296">
    <w:abstractNumId w:val="12"/>
  </w:num>
  <w:num w:numId="4" w16cid:durableId="733116584">
    <w:abstractNumId w:val="4"/>
  </w:num>
  <w:num w:numId="5" w16cid:durableId="661934678">
    <w:abstractNumId w:val="2"/>
  </w:num>
  <w:num w:numId="6" w16cid:durableId="2027052361">
    <w:abstractNumId w:val="10"/>
  </w:num>
  <w:num w:numId="7" w16cid:durableId="1013612164">
    <w:abstractNumId w:val="8"/>
  </w:num>
  <w:num w:numId="8" w16cid:durableId="1490827805">
    <w:abstractNumId w:val="0"/>
  </w:num>
  <w:num w:numId="9" w16cid:durableId="685331350">
    <w:abstractNumId w:val="1"/>
  </w:num>
  <w:num w:numId="10" w16cid:durableId="282660380">
    <w:abstractNumId w:val="13"/>
  </w:num>
  <w:num w:numId="11" w16cid:durableId="994263462">
    <w:abstractNumId w:val="5"/>
  </w:num>
  <w:num w:numId="12" w16cid:durableId="415444551">
    <w:abstractNumId w:val="11"/>
  </w:num>
  <w:num w:numId="13" w16cid:durableId="63142620">
    <w:abstractNumId w:val="7"/>
  </w:num>
  <w:num w:numId="14" w16cid:durableId="1706710092">
    <w:abstractNumId w:val="6"/>
  </w:num>
  <w:num w:numId="15" w16cid:durableId="1211117672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57"/>
    <w:rsid w:val="000113FD"/>
    <w:rsid w:val="0003183A"/>
    <w:rsid w:val="00032E25"/>
    <w:rsid w:val="00047708"/>
    <w:rsid w:val="00055B44"/>
    <w:rsid w:val="000566A4"/>
    <w:rsid w:val="000623EF"/>
    <w:rsid w:val="00072E72"/>
    <w:rsid w:val="00072F36"/>
    <w:rsid w:val="0008099A"/>
    <w:rsid w:val="00083BA8"/>
    <w:rsid w:val="00083C1A"/>
    <w:rsid w:val="000A76B4"/>
    <w:rsid w:val="000C26BF"/>
    <w:rsid w:val="000C2ED6"/>
    <w:rsid w:val="000C55B2"/>
    <w:rsid w:val="000E0CD8"/>
    <w:rsid w:val="00100EE5"/>
    <w:rsid w:val="001011BD"/>
    <w:rsid w:val="00101D25"/>
    <w:rsid w:val="001070C0"/>
    <w:rsid w:val="0011244F"/>
    <w:rsid w:val="0013265A"/>
    <w:rsid w:val="001326BC"/>
    <w:rsid w:val="00144085"/>
    <w:rsid w:val="00156DE3"/>
    <w:rsid w:val="00161FEB"/>
    <w:rsid w:val="001625B9"/>
    <w:rsid w:val="001742AD"/>
    <w:rsid w:val="0017662A"/>
    <w:rsid w:val="00181AF2"/>
    <w:rsid w:val="00185599"/>
    <w:rsid w:val="00185955"/>
    <w:rsid w:val="001A342B"/>
    <w:rsid w:val="001B110C"/>
    <w:rsid w:val="001C04B7"/>
    <w:rsid w:val="001C226D"/>
    <w:rsid w:val="001C72C5"/>
    <w:rsid w:val="001C77B7"/>
    <w:rsid w:val="001D7623"/>
    <w:rsid w:val="001E1EC1"/>
    <w:rsid w:val="001E3475"/>
    <w:rsid w:val="001F2851"/>
    <w:rsid w:val="001F60D5"/>
    <w:rsid w:val="001F6292"/>
    <w:rsid w:val="00212BAC"/>
    <w:rsid w:val="002174F2"/>
    <w:rsid w:val="002211DB"/>
    <w:rsid w:val="002302D0"/>
    <w:rsid w:val="00232830"/>
    <w:rsid w:val="00232F0B"/>
    <w:rsid w:val="0024475D"/>
    <w:rsid w:val="002568D0"/>
    <w:rsid w:val="0026192C"/>
    <w:rsid w:val="00262C9D"/>
    <w:rsid w:val="0026441E"/>
    <w:rsid w:val="002660BC"/>
    <w:rsid w:val="00266D83"/>
    <w:rsid w:val="00267F45"/>
    <w:rsid w:val="002773FE"/>
    <w:rsid w:val="002850DF"/>
    <w:rsid w:val="00295D66"/>
    <w:rsid w:val="00296AE3"/>
    <w:rsid w:val="002A40DE"/>
    <w:rsid w:val="002A7125"/>
    <w:rsid w:val="002B0F88"/>
    <w:rsid w:val="002C4099"/>
    <w:rsid w:val="002C630C"/>
    <w:rsid w:val="002C6FED"/>
    <w:rsid w:val="002E3ECA"/>
    <w:rsid w:val="002E6DC1"/>
    <w:rsid w:val="002F110E"/>
    <w:rsid w:val="002F1E98"/>
    <w:rsid w:val="003004BD"/>
    <w:rsid w:val="003049FD"/>
    <w:rsid w:val="00305084"/>
    <w:rsid w:val="00307B38"/>
    <w:rsid w:val="00307DEB"/>
    <w:rsid w:val="00316E61"/>
    <w:rsid w:val="00326CC8"/>
    <w:rsid w:val="00327004"/>
    <w:rsid w:val="00340AD3"/>
    <w:rsid w:val="00341835"/>
    <w:rsid w:val="00354E50"/>
    <w:rsid w:val="00361789"/>
    <w:rsid w:val="00363F46"/>
    <w:rsid w:val="0037141F"/>
    <w:rsid w:val="00377C4B"/>
    <w:rsid w:val="00386B5A"/>
    <w:rsid w:val="003943FA"/>
    <w:rsid w:val="0039505E"/>
    <w:rsid w:val="003A4E2E"/>
    <w:rsid w:val="003A6752"/>
    <w:rsid w:val="003A6820"/>
    <w:rsid w:val="003B23D2"/>
    <w:rsid w:val="003B2C09"/>
    <w:rsid w:val="003B38D4"/>
    <w:rsid w:val="003B4B3D"/>
    <w:rsid w:val="003B5585"/>
    <w:rsid w:val="003C4245"/>
    <w:rsid w:val="003D0E56"/>
    <w:rsid w:val="003D291A"/>
    <w:rsid w:val="003D54B4"/>
    <w:rsid w:val="003D6AC9"/>
    <w:rsid w:val="003D76D2"/>
    <w:rsid w:val="003E5C56"/>
    <w:rsid w:val="003E73E1"/>
    <w:rsid w:val="003F2F32"/>
    <w:rsid w:val="003F58C5"/>
    <w:rsid w:val="004011DB"/>
    <w:rsid w:val="00407CA6"/>
    <w:rsid w:val="00412F7C"/>
    <w:rsid w:val="0041367A"/>
    <w:rsid w:val="00414E9C"/>
    <w:rsid w:val="00415BCC"/>
    <w:rsid w:val="00416529"/>
    <w:rsid w:val="00416A9B"/>
    <w:rsid w:val="00417189"/>
    <w:rsid w:val="0042364F"/>
    <w:rsid w:val="00433997"/>
    <w:rsid w:val="00436357"/>
    <w:rsid w:val="00444232"/>
    <w:rsid w:val="00447736"/>
    <w:rsid w:val="00454822"/>
    <w:rsid w:val="00456EA9"/>
    <w:rsid w:val="00457ABA"/>
    <w:rsid w:val="00465B88"/>
    <w:rsid w:val="00466DE5"/>
    <w:rsid w:val="00484D1F"/>
    <w:rsid w:val="00497EDD"/>
    <w:rsid w:val="004A05DB"/>
    <w:rsid w:val="004A1436"/>
    <w:rsid w:val="004B0744"/>
    <w:rsid w:val="004B3AE6"/>
    <w:rsid w:val="004B473A"/>
    <w:rsid w:val="004B4F8D"/>
    <w:rsid w:val="004D1EA6"/>
    <w:rsid w:val="004D2E8C"/>
    <w:rsid w:val="004E369D"/>
    <w:rsid w:val="004F2B65"/>
    <w:rsid w:val="004F588A"/>
    <w:rsid w:val="004F7B23"/>
    <w:rsid w:val="005032CB"/>
    <w:rsid w:val="005033FC"/>
    <w:rsid w:val="00506063"/>
    <w:rsid w:val="00510143"/>
    <w:rsid w:val="00511B0B"/>
    <w:rsid w:val="00523C84"/>
    <w:rsid w:val="00532BCB"/>
    <w:rsid w:val="005353D7"/>
    <w:rsid w:val="005426AD"/>
    <w:rsid w:val="0054562E"/>
    <w:rsid w:val="00546081"/>
    <w:rsid w:val="00546434"/>
    <w:rsid w:val="00550EA5"/>
    <w:rsid w:val="00551C3E"/>
    <w:rsid w:val="00554B57"/>
    <w:rsid w:val="005573B1"/>
    <w:rsid w:val="00560688"/>
    <w:rsid w:val="0056548D"/>
    <w:rsid w:val="005664F5"/>
    <w:rsid w:val="005677CD"/>
    <w:rsid w:val="00580EE0"/>
    <w:rsid w:val="005820C6"/>
    <w:rsid w:val="00586E9F"/>
    <w:rsid w:val="005900A0"/>
    <w:rsid w:val="00591397"/>
    <w:rsid w:val="005C24FB"/>
    <w:rsid w:val="005C36C3"/>
    <w:rsid w:val="005C560A"/>
    <w:rsid w:val="005D4A07"/>
    <w:rsid w:val="005D5F1A"/>
    <w:rsid w:val="005E0AF7"/>
    <w:rsid w:val="005E6DF7"/>
    <w:rsid w:val="0060560E"/>
    <w:rsid w:val="0061038C"/>
    <w:rsid w:val="0061130E"/>
    <w:rsid w:val="00620D8A"/>
    <w:rsid w:val="00624851"/>
    <w:rsid w:val="00626687"/>
    <w:rsid w:val="006354E5"/>
    <w:rsid w:val="00637156"/>
    <w:rsid w:val="006374EA"/>
    <w:rsid w:val="00640112"/>
    <w:rsid w:val="00641AA6"/>
    <w:rsid w:val="0064600F"/>
    <w:rsid w:val="00646BC5"/>
    <w:rsid w:val="0064707B"/>
    <w:rsid w:val="00650F10"/>
    <w:rsid w:val="006553BD"/>
    <w:rsid w:val="006559C0"/>
    <w:rsid w:val="00660DE9"/>
    <w:rsid w:val="0067122D"/>
    <w:rsid w:val="0067319E"/>
    <w:rsid w:val="006736A8"/>
    <w:rsid w:val="00674BE1"/>
    <w:rsid w:val="00683E61"/>
    <w:rsid w:val="006842E3"/>
    <w:rsid w:val="00684F7D"/>
    <w:rsid w:val="0068573B"/>
    <w:rsid w:val="006939AC"/>
    <w:rsid w:val="00695900"/>
    <w:rsid w:val="006C5FE3"/>
    <w:rsid w:val="006D0635"/>
    <w:rsid w:val="006D74AF"/>
    <w:rsid w:val="006E47C1"/>
    <w:rsid w:val="006E5A44"/>
    <w:rsid w:val="006E7D1C"/>
    <w:rsid w:val="006F30A2"/>
    <w:rsid w:val="006F4F77"/>
    <w:rsid w:val="006F749D"/>
    <w:rsid w:val="00705642"/>
    <w:rsid w:val="0070759E"/>
    <w:rsid w:val="00715117"/>
    <w:rsid w:val="0073013F"/>
    <w:rsid w:val="007309D1"/>
    <w:rsid w:val="00732AFD"/>
    <w:rsid w:val="00737596"/>
    <w:rsid w:val="00744D39"/>
    <w:rsid w:val="00747F5F"/>
    <w:rsid w:val="00752DB4"/>
    <w:rsid w:val="00760B96"/>
    <w:rsid w:val="00761BB3"/>
    <w:rsid w:val="00762138"/>
    <w:rsid w:val="00764A85"/>
    <w:rsid w:val="00771A6E"/>
    <w:rsid w:val="00772C29"/>
    <w:rsid w:val="00773D7B"/>
    <w:rsid w:val="00781109"/>
    <w:rsid w:val="00781A11"/>
    <w:rsid w:val="00782486"/>
    <w:rsid w:val="00790CEF"/>
    <w:rsid w:val="007A13A8"/>
    <w:rsid w:val="007A173D"/>
    <w:rsid w:val="007A2044"/>
    <w:rsid w:val="007A2F76"/>
    <w:rsid w:val="007B6382"/>
    <w:rsid w:val="007B6C98"/>
    <w:rsid w:val="007C3D2D"/>
    <w:rsid w:val="007D38A2"/>
    <w:rsid w:val="007D6849"/>
    <w:rsid w:val="007D7113"/>
    <w:rsid w:val="007E1F79"/>
    <w:rsid w:val="007E3A9C"/>
    <w:rsid w:val="007E4894"/>
    <w:rsid w:val="007E544A"/>
    <w:rsid w:val="007F0289"/>
    <w:rsid w:val="007F2B4F"/>
    <w:rsid w:val="0080584F"/>
    <w:rsid w:val="008060FD"/>
    <w:rsid w:val="0081296F"/>
    <w:rsid w:val="008224A5"/>
    <w:rsid w:val="008243E7"/>
    <w:rsid w:val="008263AB"/>
    <w:rsid w:val="0083032E"/>
    <w:rsid w:val="00836EBE"/>
    <w:rsid w:val="00841B67"/>
    <w:rsid w:val="00843CAD"/>
    <w:rsid w:val="008447D0"/>
    <w:rsid w:val="00845B47"/>
    <w:rsid w:val="00847597"/>
    <w:rsid w:val="00856790"/>
    <w:rsid w:val="00857432"/>
    <w:rsid w:val="00857EEB"/>
    <w:rsid w:val="00860C53"/>
    <w:rsid w:val="008647B5"/>
    <w:rsid w:val="0087123A"/>
    <w:rsid w:val="0088431E"/>
    <w:rsid w:val="0089573C"/>
    <w:rsid w:val="008A37EE"/>
    <w:rsid w:val="008A45FF"/>
    <w:rsid w:val="008B647D"/>
    <w:rsid w:val="008B7603"/>
    <w:rsid w:val="008C429F"/>
    <w:rsid w:val="008C5640"/>
    <w:rsid w:val="008C5791"/>
    <w:rsid w:val="008D3B9E"/>
    <w:rsid w:val="008D60F8"/>
    <w:rsid w:val="008E7C52"/>
    <w:rsid w:val="008F45A7"/>
    <w:rsid w:val="008F4863"/>
    <w:rsid w:val="008F7909"/>
    <w:rsid w:val="009156BF"/>
    <w:rsid w:val="00923B2D"/>
    <w:rsid w:val="0093494E"/>
    <w:rsid w:val="00953F87"/>
    <w:rsid w:val="00963071"/>
    <w:rsid w:val="00965088"/>
    <w:rsid w:val="00970173"/>
    <w:rsid w:val="009719C1"/>
    <w:rsid w:val="00974D7F"/>
    <w:rsid w:val="00975726"/>
    <w:rsid w:val="00980919"/>
    <w:rsid w:val="00986E7D"/>
    <w:rsid w:val="0099008F"/>
    <w:rsid w:val="00990C1B"/>
    <w:rsid w:val="009A7F52"/>
    <w:rsid w:val="009C265F"/>
    <w:rsid w:val="009D4DAF"/>
    <w:rsid w:val="009D6D85"/>
    <w:rsid w:val="009D70E0"/>
    <w:rsid w:val="009F0B70"/>
    <w:rsid w:val="009F1841"/>
    <w:rsid w:val="009F5E18"/>
    <w:rsid w:val="00A14031"/>
    <w:rsid w:val="00A15E7C"/>
    <w:rsid w:val="00A16A62"/>
    <w:rsid w:val="00A178B4"/>
    <w:rsid w:val="00A246F2"/>
    <w:rsid w:val="00A31FF4"/>
    <w:rsid w:val="00A3240B"/>
    <w:rsid w:val="00A34A3D"/>
    <w:rsid w:val="00A41DA2"/>
    <w:rsid w:val="00A47170"/>
    <w:rsid w:val="00A51B5B"/>
    <w:rsid w:val="00A5445B"/>
    <w:rsid w:val="00A56FD9"/>
    <w:rsid w:val="00A6462E"/>
    <w:rsid w:val="00A64A78"/>
    <w:rsid w:val="00A77791"/>
    <w:rsid w:val="00A81235"/>
    <w:rsid w:val="00A853C9"/>
    <w:rsid w:val="00A86DC8"/>
    <w:rsid w:val="00AB64C9"/>
    <w:rsid w:val="00AC4FFB"/>
    <w:rsid w:val="00AD1DA5"/>
    <w:rsid w:val="00AF3699"/>
    <w:rsid w:val="00AF6EFE"/>
    <w:rsid w:val="00B02CF2"/>
    <w:rsid w:val="00B07075"/>
    <w:rsid w:val="00B21FDD"/>
    <w:rsid w:val="00B232E8"/>
    <w:rsid w:val="00B2633A"/>
    <w:rsid w:val="00B320E8"/>
    <w:rsid w:val="00B35ECF"/>
    <w:rsid w:val="00B47A72"/>
    <w:rsid w:val="00B66956"/>
    <w:rsid w:val="00B75BD2"/>
    <w:rsid w:val="00B97AAE"/>
    <w:rsid w:val="00BA5089"/>
    <w:rsid w:val="00BA6017"/>
    <w:rsid w:val="00BA6567"/>
    <w:rsid w:val="00BB22A0"/>
    <w:rsid w:val="00BC315C"/>
    <w:rsid w:val="00BC5B9E"/>
    <w:rsid w:val="00BC7AAD"/>
    <w:rsid w:val="00BD0D07"/>
    <w:rsid w:val="00BD1DEE"/>
    <w:rsid w:val="00BE2543"/>
    <w:rsid w:val="00BE6F95"/>
    <w:rsid w:val="00C14661"/>
    <w:rsid w:val="00C21661"/>
    <w:rsid w:val="00C23F2E"/>
    <w:rsid w:val="00C24F54"/>
    <w:rsid w:val="00C26864"/>
    <w:rsid w:val="00C31939"/>
    <w:rsid w:val="00C370AB"/>
    <w:rsid w:val="00C417B7"/>
    <w:rsid w:val="00C4495B"/>
    <w:rsid w:val="00C47E41"/>
    <w:rsid w:val="00C55D8D"/>
    <w:rsid w:val="00C57649"/>
    <w:rsid w:val="00C57CD4"/>
    <w:rsid w:val="00C671C0"/>
    <w:rsid w:val="00C8082B"/>
    <w:rsid w:val="00C84FC8"/>
    <w:rsid w:val="00C85809"/>
    <w:rsid w:val="00C95BD4"/>
    <w:rsid w:val="00CA27C1"/>
    <w:rsid w:val="00CA411B"/>
    <w:rsid w:val="00CB0729"/>
    <w:rsid w:val="00CB6F6D"/>
    <w:rsid w:val="00CB72FB"/>
    <w:rsid w:val="00CB7845"/>
    <w:rsid w:val="00CC6171"/>
    <w:rsid w:val="00CC76C6"/>
    <w:rsid w:val="00CD19BD"/>
    <w:rsid w:val="00CE0EEE"/>
    <w:rsid w:val="00CE10F9"/>
    <w:rsid w:val="00CE5742"/>
    <w:rsid w:val="00CF0F17"/>
    <w:rsid w:val="00CF46F9"/>
    <w:rsid w:val="00D024C4"/>
    <w:rsid w:val="00D132AC"/>
    <w:rsid w:val="00D224B2"/>
    <w:rsid w:val="00D264DB"/>
    <w:rsid w:val="00D360C4"/>
    <w:rsid w:val="00D50C51"/>
    <w:rsid w:val="00D60334"/>
    <w:rsid w:val="00D65415"/>
    <w:rsid w:val="00D65757"/>
    <w:rsid w:val="00D674C8"/>
    <w:rsid w:val="00D74C8A"/>
    <w:rsid w:val="00D81C83"/>
    <w:rsid w:val="00D874F5"/>
    <w:rsid w:val="00DB22A0"/>
    <w:rsid w:val="00DB26B6"/>
    <w:rsid w:val="00DC4321"/>
    <w:rsid w:val="00DC720F"/>
    <w:rsid w:val="00DD1830"/>
    <w:rsid w:val="00DD5B6E"/>
    <w:rsid w:val="00DD7145"/>
    <w:rsid w:val="00DE09A6"/>
    <w:rsid w:val="00DE1627"/>
    <w:rsid w:val="00DE4340"/>
    <w:rsid w:val="00DE6961"/>
    <w:rsid w:val="00DE6A79"/>
    <w:rsid w:val="00DF1336"/>
    <w:rsid w:val="00DF735B"/>
    <w:rsid w:val="00E00E34"/>
    <w:rsid w:val="00E022A9"/>
    <w:rsid w:val="00E049AB"/>
    <w:rsid w:val="00E06F17"/>
    <w:rsid w:val="00E076D8"/>
    <w:rsid w:val="00E132F3"/>
    <w:rsid w:val="00E139B4"/>
    <w:rsid w:val="00E16ACC"/>
    <w:rsid w:val="00E26D79"/>
    <w:rsid w:val="00E34CF3"/>
    <w:rsid w:val="00E446CE"/>
    <w:rsid w:val="00E51176"/>
    <w:rsid w:val="00E55FEC"/>
    <w:rsid w:val="00E65D79"/>
    <w:rsid w:val="00E800A5"/>
    <w:rsid w:val="00E92417"/>
    <w:rsid w:val="00E9463B"/>
    <w:rsid w:val="00E94EC0"/>
    <w:rsid w:val="00EB12D6"/>
    <w:rsid w:val="00EB6466"/>
    <w:rsid w:val="00ED105B"/>
    <w:rsid w:val="00ED3D3D"/>
    <w:rsid w:val="00ED560C"/>
    <w:rsid w:val="00EE1915"/>
    <w:rsid w:val="00EE2720"/>
    <w:rsid w:val="00EE45D8"/>
    <w:rsid w:val="00EF3181"/>
    <w:rsid w:val="00EF3B26"/>
    <w:rsid w:val="00EF55BA"/>
    <w:rsid w:val="00EF5C85"/>
    <w:rsid w:val="00F0304A"/>
    <w:rsid w:val="00F0764D"/>
    <w:rsid w:val="00F11568"/>
    <w:rsid w:val="00F26BD7"/>
    <w:rsid w:val="00F275F1"/>
    <w:rsid w:val="00F32FB2"/>
    <w:rsid w:val="00F503BE"/>
    <w:rsid w:val="00F512BB"/>
    <w:rsid w:val="00F51AF6"/>
    <w:rsid w:val="00F55F3A"/>
    <w:rsid w:val="00F620F1"/>
    <w:rsid w:val="00F63CAD"/>
    <w:rsid w:val="00F702F1"/>
    <w:rsid w:val="00F74D1D"/>
    <w:rsid w:val="00F760A9"/>
    <w:rsid w:val="00F807C3"/>
    <w:rsid w:val="00F81589"/>
    <w:rsid w:val="00F86375"/>
    <w:rsid w:val="00F94F0F"/>
    <w:rsid w:val="00FA5C7C"/>
    <w:rsid w:val="00FB162C"/>
    <w:rsid w:val="00FC01E5"/>
    <w:rsid w:val="00FC43F3"/>
    <w:rsid w:val="00FC71CC"/>
    <w:rsid w:val="00FD2E5A"/>
    <w:rsid w:val="00FD3190"/>
    <w:rsid w:val="00FE06F3"/>
    <w:rsid w:val="00FE68A3"/>
    <w:rsid w:val="00FF5948"/>
    <w:rsid w:val="4A0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E5B5A"/>
  <w15:chartTrackingRefBased/>
  <w15:docId w15:val="{4E50DDC4-4ECD-4ED8-997D-BC62106B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240" w:after="120"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o Not Use"/>
    <w:next w:val="Body"/>
    <w:semiHidden/>
    <w:qFormat/>
    <w:rsid w:val="005C36C3"/>
  </w:style>
  <w:style w:type="paragraph" w:styleId="Heading1">
    <w:name w:val="heading 1"/>
    <w:next w:val="Body"/>
    <w:link w:val="Heading1Char"/>
    <w:uiPriority w:val="9"/>
    <w:qFormat/>
    <w:rsid w:val="0008099A"/>
    <w:pPr>
      <w:spacing w:before="120" w:after="240" w:line="240" w:lineRule="auto"/>
      <w:outlineLvl w:val="0"/>
    </w:pPr>
    <w:rPr>
      <w:rFonts w:eastAsiaTheme="minorEastAsia" w:cs="Arial"/>
      <w:b/>
      <w:color w:val="00A2B8"/>
      <w:sz w:val="44"/>
      <w:szCs w:val="152"/>
    </w:rPr>
  </w:style>
  <w:style w:type="paragraph" w:styleId="Heading2">
    <w:name w:val="heading 2"/>
    <w:next w:val="Body-First"/>
    <w:link w:val="Heading2Char"/>
    <w:uiPriority w:val="9"/>
    <w:unhideWhenUsed/>
    <w:rsid w:val="004E369D"/>
    <w:pPr>
      <w:keepNext/>
      <w:framePr w:hSpace="1440" w:wrap="around" w:vAnchor="text" w:hAnchor="text" w:xAlign="center" w:y="1"/>
      <w:spacing w:before="0" w:after="0" w:line="240" w:lineRule="auto"/>
      <w:ind w:left="1296" w:right="792"/>
      <w:outlineLvl w:val="1"/>
    </w:pPr>
    <w:rPr>
      <w:rFonts w:eastAsiaTheme="minorEastAsia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08099A"/>
    <w:pPr>
      <w:keepNext/>
      <w:spacing w:before="300" w:line="320" w:lineRule="exact"/>
      <w:outlineLvl w:val="2"/>
    </w:pPr>
    <w:rPr>
      <w:rFonts w:eastAsiaTheme="minorEastAsia" w:cs="Arial"/>
      <w:b/>
      <w:color w:val="00A2B8"/>
      <w:sz w:val="28"/>
    </w:rPr>
  </w:style>
  <w:style w:type="paragraph" w:styleId="Heading4">
    <w:name w:val="heading 4"/>
    <w:next w:val="Body"/>
    <w:link w:val="Heading4Char"/>
    <w:uiPriority w:val="9"/>
    <w:unhideWhenUsed/>
    <w:rsid w:val="00F55F3A"/>
    <w:pPr>
      <w:keepNext/>
      <w:spacing w:after="80"/>
      <w:outlineLvl w:val="3"/>
    </w:pPr>
    <w:rPr>
      <w:rFonts w:eastAsiaTheme="majorEastAsia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Icon">
    <w:name w:val="Table Icon"/>
    <w:rsid w:val="00C26864"/>
    <w:pPr>
      <w:spacing w:before="0" w:after="0" w:line="240" w:lineRule="auto"/>
    </w:pPr>
    <w:rPr>
      <w:rFonts w:eastAsiaTheme="minorEastAsia" w:cs="Arial"/>
      <w:noProof/>
      <w:color w:val="000000"/>
    </w:rPr>
  </w:style>
  <w:style w:type="character" w:styleId="FootnoteReference">
    <w:name w:val="footnote reference"/>
    <w:aliases w:val="Footnote Reference Number"/>
    <w:uiPriority w:val="99"/>
    <w:rsid w:val="00ED560C"/>
    <w:rPr>
      <w:rFonts w:ascii="Arial" w:hAnsi="Arial"/>
      <w:caps w:val="0"/>
      <w:smallCaps w:val="0"/>
      <w:strike w:val="0"/>
      <w:dstrike w:val="0"/>
      <w:vanish w:val="0"/>
      <w:vertAlign w:val="superscript"/>
    </w:rPr>
  </w:style>
  <w:style w:type="paragraph" w:customStyle="1" w:styleId="Body">
    <w:name w:val="Body"/>
    <w:link w:val="BodyChar"/>
    <w:qFormat/>
    <w:rsid w:val="00BA6567"/>
    <w:pPr>
      <w:spacing w:before="180" w:after="0"/>
    </w:pPr>
    <w:rPr>
      <w:rFonts w:eastAsiaTheme="minorEastAsia" w:cs="Arial"/>
      <w:color w:val="000000"/>
    </w:rPr>
  </w:style>
  <w:style w:type="character" w:customStyle="1" w:styleId="BodyChar">
    <w:name w:val="Body Char"/>
    <w:basedOn w:val="DefaultParagraphFont"/>
    <w:link w:val="Body"/>
    <w:rsid w:val="00BA6567"/>
    <w:rPr>
      <w:rFonts w:ascii="Arial" w:eastAsiaTheme="minorEastAsia" w:hAnsi="Arial" w:cs="Arial"/>
      <w:color w:val="000000"/>
    </w:rPr>
  </w:style>
  <w:style w:type="paragraph" w:customStyle="1" w:styleId="BodyIndented">
    <w:name w:val="Body Indented"/>
    <w:rsid w:val="00A51B5B"/>
    <w:pPr>
      <w:spacing w:before="180" w:after="0"/>
      <w:ind w:left="360"/>
    </w:pPr>
    <w:rPr>
      <w:rFonts w:eastAsiaTheme="minorEastAsia" w:cs="Arial"/>
      <w:color w:val="000000"/>
    </w:rPr>
  </w:style>
  <w:style w:type="paragraph" w:customStyle="1" w:styleId="List-Bullet1">
    <w:name w:val="List-Bullet 1"/>
    <w:rsid w:val="00212BAC"/>
    <w:pPr>
      <w:numPr>
        <w:numId w:val="1"/>
      </w:numPr>
      <w:tabs>
        <w:tab w:val="left" w:pos="634"/>
      </w:tabs>
      <w:spacing w:before="80" w:after="0"/>
    </w:pPr>
    <w:rPr>
      <w:rFonts w:eastAsiaTheme="minorEastAsia" w:cs="Arial"/>
      <w:szCs w:val="24"/>
    </w:rPr>
  </w:style>
  <w:style w:type="paragraph" w:customStyle="1" w:styleId="CalloutText">
    <w:name w:val="Callout Text"/>
    <w:next w:val="Body"/>
    <w:rsid w:val="001D7623"/>
    <w:pPr>
      <w:widowControl w:val="0"/>
      <w:spacing w:before="40" w:after="80" w:line="260" w:lineRule="exact"/>
    </w:pPr>
    <w:rPr>
      <w:rFonts w:eastAsiaTheme="minorEastAsia" w:cs="Arial"/>
      <w:i/>
      <w:szCs w:val="24"/>
    </w:rPr>
  </w:style>
  <w:style w:type="paragraph" w:styleId="Caption">
    <w:name w:val="caption"/>
    <w:next w:val="Body"/>
    <w:uiPriority w:val="35"/>
    <w:qFormat/>
    <w:rsid w:val="009F0B70"/>
    <w:pPr>
      <w:spacing w:before="120" w:after="200" w:line="260" w:lineRule="exact"/>
      <w:jc w:val="center"/>
    </w:pPr>
    <w:rPr>
      <w:rFonts w:eastAsiaTheme="minorEastAsia" w:cs="Arial"/>
      <w:b/>
      <w:i/>
      <w:iCs/>
      <w:sz w:val="20"/>
      <w:szCs w:val="20"/>
    </w:rPr>
  </w:style>
  <w:style w:type="paragraph" w:customStyle="1" w:styleId="Table-FacilitationFocus">
    <w:name w:val="Table-Facilitation Focus"/>
    <w:next w:val="TableText"/>
    <w:rsid w:val="00D81C83"/>
    <w:pPr>
      <w:spacing w:before="80" w:after="80" w:line="260" w:lineRule="exact"/>
      <w:ind w:left="252"/>
    </w:pPr>
    <w:rPr>
      <w:rFonts w:eastAsia="Times New Roman" w:cs="Arial"/>
      <w:bCs/>
      <w:i/>
      <w:color w:val="007C8A"/>
    </w:rPr>
  </w:style>
  <w:style w:type="paragraph" w:styleId="Footer">
    <w:name w:val="footer"/>
    <w:link w:val="FooterChar"/>
    <w:uiPriority w:val="99"/>
    <w:rsid w:val="00456EA9"/>
    <w:pPr>
      <w:widowControl w:val="0"/>
      <w:spacing w:before="0" w:after="0" w:line="240" w:lineRule="auto"/>
      <w:ind w:right="-446"/>
      <w:jc w:val="right"/>
    </w:pPr>
    <w:rPr>
      <w:rFonts w:eastAsia="Arial" w:cs="Arial"/>
      <w:color w:val="FFFFFF" w:themeColor="background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56EA9"/>
    <w:rPr>
      <w:rFonts w:eastAsia="Arial" w:cs="Arial"/>
      <w:color w:val="FFFFFF" w:themeColor="background1"/>
      <w:sz w:val="18"/>
    </w:rPr>
  </w:style>
  <w:style w:type="paragraph" w:styleId="Subtitle">
    <w:name w:val="Subtitle"/>
    <w:next w:val="SmallLineSpacewoText"/>
    <w:link w:val="SubtitleChar"/>
    <w:uiPriority w:val="11"/>
    <w:qFormat/>
    <w:rsid w:val="006D0635"/>
    <w:pPr>
      <w:spacing w:before="0" w:after="0" w:line="240" w:lineRule="auto"/>
      <w:ind w:right="-446"/>
      <w:jc w:val="right"/>
    </w:pPr>
    <w:rPr>
      <w:rFonts w:eastAsiaTheme="minorEastAsia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635"/>
    <w:rPr>
      <w:rFonts w:eastAsiaTheme="minorEastAsia" w:cs="Arial"/>
      <w:color w:val="FFFFFF" w:themeColor="background1"/>
      <w:sz w:val="24"/>
      <w:szCs w:val="24"/>
    </w:rPr>
  </w:style>
  <w:style w:type="paragraph" w:styleId="Header">
    <w:name w:val="header"/>
    <w:next w:val="Subtitle"/>
    <w:link w:val="HeaderChar"/>
    <w:uiPriority w:val="99"/>
    <w:rsid w:val="00456EA9"/>
    <w:pPr>
      <w:spacing w:before="80" w:after="40" w:line="240" w:lineRule="auto"/>
      <w:ind w:right="-446"/>
      <w:jc w:val="right"/>
    </w:pPr>
    <w:rPr>
      <w:rFonts w:eastAsiaTheme="minorEastAsia" w:cs="Arial"/>
      <w:b/>
      <w:color w:val="FFFFFF" w:themeColor="background1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E0CD8"/>
    <w:rPr>
      <w:rFonts w:eastAsiaTheme="minorEastAsia" w:cs="Arial"/>
      <w:b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99A"/>
    <w:rPr>
      <w:rFonts w:eastAsiaTheme="minorEastAsia" w:cs="Arial"/>
      <w:b/>
      <w:color w:val="00A2B8"/>
      <w:sz w:val="44"/>
      <w:szCs w:val="152"/>
    </w:rPr>
  </w:style>
  <w:style w:type="character" w:customStyle="1" w:styleId="Heading2Char">
    <w:name w:val="Heading 2 Char"/>
    <w:basedOn w:val="DefaultParagraphFont"/>
    <w:link w:val="Heading2"/>
    <w:uiPriority w:val="9"/>
    <w:rsid w:val="004E369D"/>
    <w:rPr>
      <w:rFonts w:eastAsiaTheme="minorEastAsia" w:cs="Arial"/>
      <w:color w:val="FFFFFF" w:themeColor="background1"/>
      <w:sz w:val="36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8099A"/>
    <w:rPr>
      <w:rFonts w:eastAsiaTheme="minorEastAsia" w:cs="Arial"/>
      <w:b/>
      <w:color w:val="00A2B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5F3A"/>
    <w:rPr>
      <w:rFonts w:eastAsiaTheme="majorEastAsia" w:cstheme="majorBidi"/>
      <w:b/>
      <w:iCs/>
      <w:color w:val="7B7C7D"/>
      <w:sz w:val="24"/>
      <w:szCs w:val="24"/>
    </w:rPr>
  </w:style>
  <w:style w:type="character" w:customStyle="1" w:styleId="LinkInline">
    <w:name w:val="Link Inline"/>
    <w:uiPriority w:val="1"/>
    <w:rsid w:val="00510143"/>
    <w:rPr>
      <w:rFonts w:ascii="Arial" w:hAnsi="Arial"/>
      <w:b w:val="0"/>
      <w:color w:val="007B8A"/>
      <w:sz w:val="22"/>
      <w:u w:val="single"/>
    </w:rPr>
  </w:style>
  <w:style w:type="paragraph" w:customStyle="1" w:styleId="InstructionalDetailsTab">
    <w:name w:val="Instructional Details Tab"/>
    <w:next w:val="Table-AssignmentHeading"/>
    <w:rsid w:val="005E6DF7"/>
    <w:pPr>
      <w:widowControl w:val="0"/>
      <w:spacing w:before="0" w:after="0" w:line="280" w:lineRule="exact"/>
      <w:jc w:val="center"/>
    </w:pPr>
    <w:rPr>
      <w:rFonts w:eastAsiaTheme="minorEastAsia" w:cs="Arial"/>
      <w:b/>
      <w:noProof/>
      <w:color w:val="FFFFFF" w:themeColor="background1"/>
    </w:rPr>
  </w:style>
  <w:style w:type="paragraph" w:customStyle="1" w:styleId="LO">
    <w:name w:val="LO"/>
    <w:rsid w:val="00341835"/>
    <w:pPr>
      <w:spacing w:before="180" w:after="0"/>
      <w:ind w:left="990" w:hanging="990"/>
    </w:pPr>
    <w:rPr>
      <w:rFonts w:eastAsiaTheme="minorEastAsia" w:cs="Arial"/>
      <w:color w:val="000000"/>
    </w:rPr>
  </w:style>
  <w:style w:type="paragraph" w:customStyle="1" w:styleId="List-Number">
    <w:name w:val="List-Number"/>
    <w:rsid w:val="00D360C4"/>
    <w:pPr>
      <w:numPr>
        <w:numId w:val="2"/>
      </w:numPr>
      <w:spacing w:before="120" w:after="0"/>
      <w:ind w:left="633" w:hanging="93"/>
    </w:pPr>
    <w:rPr>
      <w:rFonts w:eastAsiaTheme="minorEastAsia" w:cs="Arial"/>
      <w:szCs w:val="24"/>
    </w:rPr>
  </w:style>
  <w:style w:type="paragraph" w:customStyle="1" w:styleId="LinkParagraph">
    <w:name w:val="Link Paragraph"/>
    <w:next w:val="Body"/>
    <w:link w:val="LinkParagraphChar"/>
    <w:rsid w:val="0061038C"/>
    <w:pPr>
      <w:spacing w:before="180" w:after="0"/>
    </w:pPr>
    <w:rPr>
      <w:rFonts w:eastAsiaTheme="minorEastAsia" w:cs="Times New Roman"/>
      <w:color w:val="007B8A"/>
      <w:szCs w:val="24"/>
      <w:u w:val="single"/>
    </w:rPr>
  </w:style>
  <w:style w:type="character" w:customStyle="1" w:styleId="LinkParagraphChar">
    <w:name w:val="Link Paragraph Char"/>
    <w:basedOn w:val="DefaultParagraphFont"/>
    <w:link w:val="LinkParagraph"/>
    <w:rsid w:val="0061038C"/>
    <w:rPr>
      <w:rFonts w:eastAsiaTheme="minorEastAsia" w:cs="Times New Roman"/>
      <w:color w:val="007B8A"/>
      <w:szCs w:val="24"/>
      <w:u w:val="single"/>
    </w:rPr>
  </w:style>
  <w:style w:type="paragraph" w:customStyle="1" w:styleId="TableHead-Question">
    <w:name w:val="Table Head - Question"/>
    <w:next w:val="TableText"/>
    <w:link w:val="TableHead-QuestionChar"/>
    <w:qFormat/>
    <w:rsid w:val="00A64A78"/>
    <w:pPr>
      <w:keepNext/>
      <w:numPr>
        <w:numId w:val="3"/>
      </w:numPr>
      <w:spacing w:before="0" w:after="100" w:line="280" w:lineRule="exact"/>
      <w:ind w:right="360"/>
    </w:pPr>
    <w:rPr>
      <w:rFonts w:eastAsiaTheme="minorEastAsia" w:cs="Arial"/>
      <w:b/>
      <w:noProof/>
      <w:color w:val="000000"/>
    </w:rPr>
  </w:style>
  <w:style w:type="character" w:customStyle="1" w:styleId="TableHead-QuestionChar">
    <w:name w:val="Table Head - Question Char"/>
    <w:basedOn w:val="BodyChar"/>
    <w:link w:val="TableHead-Question"/>
    <w:rsid w:val="00A64A78"/>
    <w:rPr>
      <w:rFonts w:ascii="Arial" w:eastAsiaTheme="minorEastAsia" w:hAnsi="Arial" w:cs="Arial"/>
      <w:b/>
      <w:noProof/>
      <w:color w:val="000000"/>
    </w:rPr>
  </w:style>
  <w:style w:type="paragraph" w:customStyle="1" w:styleId="Reference">
    <w:name w:val="Reference"/>
    <w:rsid w:val="00843CAD"/>
    <w:pPr>
      <w:spacing w:before="180" w:after="0"/>
      <w:ind w:left="360" w:hanging="360"/>
    </w:pPr>
    <w:rPr>
      <w:rFonts w:eastAsiaTheme="minorEastAsia" w:cs="Arial"/>
      <w:color w:val="000000"/>
    </w:rPr>
  </w:style>
  <w:style w:type="paragraph" w:customStyle="1" w:styleId="Note">
    <w:name w:val="Note"/>
    <w:qFormat/>
    <w:rsid w:val="00A34A3D"/>
    <w:pPr>
      <w:spacing w:before="180" w:after="0"/>
      <w:ind w:left="907" w:hanging="907"/>
    </w:pPr>
    <w:rPr>
      <w:rFonts w:eastAsiaTheme="minorEastAsia" w:cs="Arial"/>
      <w:color w:val="000000"/>
    </w:rPr>
  </w:style>
  <w:style w:type="paragraph" w:customStyle="1" w:styleId="TableBullet3">
    <w:name w:val="Table Bullet 3"/>
    <w:qFormat/>
    <w:rsid w:val="00F275F1"/>
    <w:pPr>
      <w:numPr>
        <w:numId w:val="11"/>
      </w:numPr>
      <w:tabs>
        <w:tab w:val="left" w:pos="1541"/>
      </w:tabs>
      <w:spacing w:before="40" w:after="20" w:line="260" w:lineRule="atLeast"/>
    </w:pPr>
    <w:rPr>
      <w:rFonts w:eastAsia="Times New Roman" w:cs="Arial"/>
      <w:color w:val="000000"/>
    </w:rPr>
  </w:style>
  <w:style w:type="paragraph" w:customStyle="1" w:styleId="SmallLineSpacewoText">
    <w:name w:val="Small Line Space w/o Text"/>
    <w:rsid w:val="00510143"/>
    <w:pPr>
      <w:spacing w:before="0" w:after="0" w:line="240" w:lineRule="auto"/>
    </w:pPr>
    <w:rPr>
      <w:rFonts w:eastAsiaTheme="minorEastAsia" w:cs="Arial"/>
      <w:color w:val="000000"/>
      <w:sz w:val="16"/>
    </w:rPr>
  </w:style>
  <w:style w:type="paragraph" w:customStyle="1" w:styleId="TableHeadSubmissionItem">
    <w:name w:val="Table Head/Submission Item"/>
    <w:next w:val="TableText"/>
    <w:rsid w:val="002660BC"/>
    <w:pPr>
      <w:keepNext/>
      <w:spacing w:before="0" w:after="100" w:line="280" w:lineRule="exact"/>
    </w:pPr>
    <w:rPr>
      <w:rFonts w:eastAsiaTheme="minorEastAsia" w:cs="Arial"/>
      <w:b/>
      <w:noProof/>
      <w:color w:val="000000"/>
    </w:rPr>
  </w:style>
  <w:style w:type="paragraph" w:customStyle="1" w:styleId="TableBullet1">
    <w:name w:val="Table Bullet 1"/>
    <w:rsid w:val="003B23D2"/>
    <w:pPr>
      <w:numPr>
        <w:numId w:val="9"/>
      </w:numPr>
      <w:spacing w:before="20" w:after="40" w:line="300" w:lineRule="atLeast"/>
      <w:ind w:left="519" w:hanging="274"/>
      <w:textAlignment w:val="center"/>
    </w:pPr>
    <w:rPr>
      <w:rFonts w:eastAsia="Times New Roman" w:cs="Arial"/>
      <w:bCs/>
      <w:color w:val="000000"/>
    </w:rPr>
  </w:style>
  <w:style w:type="paragraph" w:customStyle="1" w:styleId="TableBullet2">
    <w:name w:val="Table Bullet 2"/>
    <w:rsid w:val="00F275F1"/>
    <w:pPr>
      <w:numPr>
        <w:numId w:val="10"/>
      </w:numPr>
      <w:tabs>
        <w:tab w:val="left" w:pos="274"/>
      </w:tabs>
      <w:spacing w:before="40" w:after="40" w:line="280" w:lineRule="atLeast"/>
      <w:ind w:left="1052" w:hanging="274"/>
      <w:textAlignment w:val="center"/>
    </w:pPr>
    <w:rPr>
      <w:rFonts w:eastAsia="Times New Roman" w:cs="Arial"/>
      <w:color w:val="000000"/>
    </w:rPr>
  </w:style>
  <w:style w:type="paragraph" w:customStyle="1" w:styleId="TableHeadSmall">
    <w:name w:val="Table Head Small"/>
    <w:rsid w:val="00DD7145"/>
    <w:pPr>
      <w:keepNext/>
      <w:spacing w:before="40" w:after="40" w:line="240" w:lineRule="auto"/>
    </w:pPr>
    <w:rPr>
      <w:rFonts w:eastAsiaTheme="minorEastAsia"/>
      <w:b/>
      <w:sz w:val="20"/>
    </w:rPr>
  </w:style>
  <w:style w:type="paragraph" w:customStyle="1" w:styleId="TableIndent">
    <w:name w:val="Table Indent"/>
    <w:rsid w:val="008D60F8"/>
    <w:pPr>
      <w:spacing w:before="60" w:after="0" w:line="280" w:lineRule="atLeast"/>
      <w:ind w:left="202"/>
    </w:pPr>
    <w:rPr>
      <w:rFonts w:eastAsiaTheme="minorEastAsia" w:cs="Arial"/>
      <w:bCs/>
      <w:color w:val="000000"/>
    </w:rPr>
  </w:style>
  <w:style w:type="paragraph" w:customStyle="1" w:styleId="TableList">
    <w:name w:val="Table List"/>
    <w:rsid w:val="006E47C1"/>
    <w:pPr>
      <w:numPr>
        <w:numId w:val="12"/>
      </w:numPr>
      <w:spacing w:before="40" w:after="0" w:line="280" w:lineRule="exact"/>
    </w:pPr>
    <w:rPr>
      <w:rFonts w:eastAsiaTheme="minorEastAsia" w:cs="Arial"/>
      <w:szCs w:val="24"/>
    </w:rPr>
  </w:style>
  <w:style w:type="paragraph" w:customStyle="1" w:styleId="TableText">
    <w:name w:val="Table Text"/>
    <w:rsid w:val="0056548D"/>
    <w:pPr>
      <w:spacing w:before="60" w:after="0" w:line="280" w:lineRule="atLeast"/>
    </w:pPr>
    <w:rPr>
      <w:rFonts w:eastAsiaTheme="minorEastAsia" w:cs="Arial"/>
      <w:bCs/>
      <w:color w:val="000000"/>
    </w:rPr>
  </w:style>
  <w:style w:type="paragraph" w:customStyle="1" w:styleId="TableTextSmall">
    <w:name w:val="Table Text Small"/>
    <w:rsid w:val="00447736"/>
    <w:pPr>
      <w:spacing w:before="40" w:after="0" w:line="240" w:lineRule="atLeast"/>
    </w:pPr>
    <w:rPr>
      <w:rFonts w:eastAsiaTheme="minorEastAsia"/>
      <w:sz w:val="20"/>
    </w:rPr>
  </w:style>
  <w:style w:type="paragraph" w:customStyle="1" w:styleId="List-NumberSub">
    <w:name w:val="List-Number Sub"/>
    <w:qFormat/>
    <w:rsid w:val="00AC4FFB"/>
    <w:pPr>
      <w:numPr>
        <w:numId w:val="5"/>
      </w:numPr>
      <w:spacing w:before="60" w:after="0"/>
      <w:ind w:left="1170" w:hanging="90"/>
    </w:pPr>
    <w:rPr>
      <w:rFonts w:eastAsiaTheme="minorEastAsia" w:cs="Arial"/>
      <w:szCs w:val="24"/>
    </w:rPr>
  </w:style>
  <w:style w:type="paragraph" w:customStyle="1" w:styleId="List-NumberSub2">
    <w:name w:val="List-Number Sub2"/>
    <w:qFormat/>
    <w:rsid w:val="00641AA6"/>
    <w:pPr>
      <w:numPr>
        <w:numId w:val="4"/>
      </w:numPr>
      <w:spacing w:before="20" w:after="0"/>
      <w:ind w:left="1620" w:hanging="94"/>
    </w:pPr>
    <w:rPr>
      <w:rFonts w:eastAsiaTheme="minorEastAsia" w:cs="Arial"/>
      <w:szCs w:val="24"/>
    </w:rPr>
  </w:style>
  <w:style w:type="paragraph" w:customStyle="1" w:styleId="Body-First">
    <w:name w:val="Body-First"/>
    <w:next w:val="Body"/>
    <w:qFormat/>
    <w:rsid w:val="009F0B70"/>
    <w:rPr>
      <w:rFonts w:eastAsiaTheme="minorEastAsia" w:cs="Arial"/>
      <w:color w:val="000000"/>
    </w:rPr>
  </w:style>
  <w:style w:type="paragraph" w:styleId="FootnoteText">
    <w:name w:val="footnote text"/>
    <w:link w:val="FootnoteTextChar"/>
    <w:uiPriority w:val="99"/>
    <w:rsid w:val="00A6462E"/>
    <w:pPr>
      <w:spacing w:before="0" w:after="0" w:line="220" w:lineRule="exact"/>
    </w:pPr>
    <w:rPr>
      <w:sz w:val="18"/>
      <w:szCs w:val="20"/>
    </w:rPr>
  </w:style>
  <w:style w:type="paragraph" w:customStyle="1" w:styleId="List-Bullet2">
    <w:name w:val="List-Bullet 2"/>
    <w:qFormat/>
    <w:rsid w:val="00AB64C9"/>
    <w:pPr>
      <w:numPr>
        <w:numId w:val="7"/>
      </w:numPr>
      <w:spacing w:before="40" w:after="0"/>
    </w:pPr>
    <w:rPr>
      <w:rFonts w:eastAsiaTheme="minorEastAsia" w:cs="Arial"/>
      <w:szCs w:val="24"/>
    </w:rPr>
  </w:style>
  <w:style w:type="paragraph" w:customStyle="1" w:styleId="List-Bullet3">
    <w:name w:val="List-Bullet 3"/>
    <w:basedOn w:val="TableBullet3"/>
    <w:qFormat/>
    <w:rsid w:val="006E7D1C"/>
  </w:style>
  <w:style w:type="paragraph" w:customStyle="1" w:styleId="Table-AssignmentHeading">
    <w:name w:val="Table-Assignment Heading"/>
    <w:next w:val="TableBullet1"/>
    <w:rsid w:val="00E06F17"/>
    <w:pPr>
      <w:spacing w:before="80" w:after="80" w:line="260" w:lineRule="exact"/>
    </w:pPr>
    <w:rPr>
      <w:rFonts w:eastAsiaTheme="minorEastAsia" w:cs="Arial"/>
      <w:b/>
      <w:color w:val="007C8A"/>
    </w:rPr>
  </w:style>
  <w:style w:type="paragraph" w:customStyle="1" w:styleId="TableBullet1Small">
    <w:name w:val="Table Bullet 1 Small"/>
    <w:qFormat/>
    <w:rsid w:val="00B66956"/>
    <w:pPr>
      <w:numPr>
        <w:numId w:val="13"/>
      </w:numPr>
      <w:tabs>
        <w:tab w:val="left" w:pos="259"/>
      </w:tabs>
      <w:spacing w:before="20" w:after="0" w:line="260" w:lineRule="exact"/>
    </w:pPr>
    <w:rPr>
      <w:rFonts w:eastAsia="Times New Roman" w:cs="Arial"/>
      <w:bCs/>
      <w:color w:val="000000"/>
      <w:sz w:val="20"/>
    </w:rPr>
  </w:style>
  <w:style w:type="paragraph" w:customStyle="1" w:styleId="TableBullet2Small">
    <w:name w:val="Table Bullet 2 Small"/>
    <w:qFormat/>
    <w:rsid w:val="003F58C5"/>
    <w:pPr>
      <w:numPr>
        <w:numId w:val="6"/>
      </w:numPr>
      <w:spacing w:before="0" w:after="0" w:line="260" w:lineRule="exact"/>
      <w:ind w:left="608"/>
    </w:pPr>
    <w:rPr>
      <w:rFonts w:eastAsia="Times New Roman" w:cs="Arial"/>
      <w:bCs/>
      <w:color w:val="000000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462E"/>
    <w:rPr>
      <w:sz w:val="18"/>
      <w:szCs w:val="20"/>
    </w:rPr>
  </w:style>
  <w:style w:type="table" w:styleId="TableGrid">
    <w:name w:val="Table Grid"/>
    <w:basedOn w:val="TableNormal"/>
    <w:uiPriority w:val="39"/>
    <w:rsid w:val="009F18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te">
    <w:name w:val="Table Note"/>
    <w:next w:val="TableText"/>
    <w:qFormat/>
    <w:rsid w:val="008D60F8"/>
    <w:pPr>
      <w:spacing w:before="60" w:line="280" w:lineRule="atLeast"/>
      <w:ind w:left="864" w:hanging="864"/>
    </w:pPr>
    <w:rPr>
      <w:rFonts w:eastAsiaTheme="minorEastAsia" w:cs="Arial"/>
      <w:color w:val="000000"/>
    </w:rPr>
  </w:style>
  <w:style w:type="paragraph" w:customStyle="1" w:styleId="Figure">
    <w:name w:val="Figure"/>
    <w:next w:val="Caption"/>
    <w:qFormat/>
    <w:rsid w:val="00683E61"/>
    <w:pPr>
      <w:spacing w:before="180" w:line="240" w:lineRule="auto"/>
      <w:jc w:val="center"/>
    </w:pPr>
    <w:rPr>
      <w:rFonts w:eastAsiaTheme="minorEastAsia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2660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BC"/>
    <w:rPr>
      <w:rFonts w:ascii="Segoe UI" w:hAnsi="Segoe UI" w:cs="Segoe UI"/>
      <w:sz w:val="18"/>
      <w:szCs w:val="18"/>
    </w:rPr>
  </w:style>
  <w:style w:type="paragraph" w:customStyle="1" w:styleId="TableListSmall">
    <w:name w:val="Table List Small"/>
    <w:rsid w:val="0041367A"/>
    <w:pPr>
      <w:numPr>
        <w:numId w:val="8"/>
      </w:numPr>
      <w:spacing w:before="40" w:after="0" w:line="240" w:lineRule="exact"/>
      <w:ind w:left="331" w:hanging="259"/>
    </w:pPr>
    <w:rPr>
      <w:rFonts w:eastAsiaTheme="minorEastAsia"/>
      <w:sz w:val="20"/>
    </w:rPr>
  </w:style>
  <w:style w:type="paragraph" w:customStyle="1" w:styleId="List-Indentnobullet">
    <w:name w:val="List-Indent no bullet"/>
    <w:basedOn w:val="SmallLineSpacewoText"/>
    <w:qFormat/>
    <w:rsid w:val="008A45FF"/>
    <w:pPr>
      <w:spacing w:before="80" w:line="300" w:lineRule="exact"/>
      <w:ind w:left="360"/>
    </w:pPr>
    <w:rPr>
      <w:sz w:val="22"/>
    </w:rPr>
  </w:style>
  <w:style w:type="character" w:styleId="CommentReference">
    <w:name w:val="annotation reference"/>
    <w:basedOn w:val="DefaultParagraphFont"/>
    <w:uiPriority w:val="99"/>
    <w:semiHidden/>
    <w:rsid w:val="001F2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F2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F2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alvin\Downloads\External%20Resour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External Resource template</Template>
  <TotalTime>73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</dc:creator>
  <cp:keywords/>
  <dc:description/>
  <cp:lastModifiedBy>Mani Taleban</cp:lastModifiedBy>
  <cp:revision>10</cp:revision>
  <dcterms:created xsi:type="dcterms:W3CDTF">2020-12-03T14:34:00Z</dcterms:created>
  <dcterms:modified xsi:type="dcterms:W3CDTF">2022-08-25T01:57:00Z</dcterms:modified>
</cp:coreProperties>
</file>